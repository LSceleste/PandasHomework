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"/>
        <w:id w:val="230900255"/>
        <w:placeholder>
          <w:docPart w:val="AF12ABBA41AC48419197F33D69330E7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A92B36" w:rsidRDefault="00DF0BB1" w:rsidP="00A92B36">
          <w:pPr>
            <w:pStyle w:val="Title"/>
          </w:pPr>
          <w:r>
            <w:br/>
            <w:t xml:space="preserve">Heroes of </w:t>
          </w:r>
          <w:proofErr w:type="spellStart"/>
          <w:r>
            <w:t>Pymoli</w:t>
          </w:r>
          <w:proofErr w:type="spellEnd"/>
        </w:p>
      </w:sdtContent>
    </w:sdt>
    <w:p w:rsidR="00CE6B8C" w:rsidRPr="00C33693" w:rsidRDefault="00CE6B8C" w:rsidP="000F4B41">
      <w:pPr>
        <w:pStyle w:val="Image"/>
      </w:pPr>
      <w:r w:rsidRPr="00ED0368">
        <w:drawing>
          <wp:inline distT="0" distB="0" distL="0" distR="0" wp14:anchorId="6C98C8F6" wp14:editId="3C626952">
            <wp:extent cx="6675120" cy="31383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Photo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6" w:rsidRPr="00A92B36" w:rsidRDefault="00CD35C6" w:rsidP="00DF0BB1">
      <w:pPr>
        <w:pStyle w:val="Subtitle"/>
        <w:jc w:val="both"/>
      </w:pPr>
    </w:p>
    <w:sdt>
      <w:sdtPr>
        <w:tag w:val=""/>
        <w:id w:val="-464980047"/>
        <w:placeholder>
          <w:docPart w:val="C6F7EBC3CBC6A14D94C5E4334746B3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CD35C6" w:rsidRDefault="00DF0BB1" w:rsidP="00DF0BB1">
          <w:pPr>
            <w:pStyle w:val="Author"/>
            <w:spacing w:after="240"/>
            <w:jc w:val="both"/>
          </w:pPr>
          <w:r>
            <w:t xml:space="preserve"> Luiz Celeste</w:t>
          </w:r>
        </w:p>
      </w:sdtContent>
    </w:sdt>
    <w:p w:rsidR="00896BA8" w:rsidRDefault="00896BA8">
      <w:pPr>
        <w:sectPr w:rsidR="00896BA8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</w:p>
    <w:p w:rsidR="00896BA8" w:rsidRDefault="00DF0BB1" w:rsidP="00444F31">
      <w:pPr>
        <w:pStyle w:val="Heading1"/>
      </w:pPr>
      <w:r>
        <w:lastRenderedPageBreak/>
        <w:t>Observations</w:t>
      </w:r>
    </w:p>
    <w:p w:rsidR="00F37401" w:rsidRDefault="00F37401" w:rsidP="00DF0BB1">
      <w:pPr>
        <w:pStyle w:val="ListBullet"/>
        <w:numPr>
          <w:ilvl w:val="0"/>
          <w:numId w:val="0"/>
        </w:numPr>
        <w:spacing w:before="120" w:after="200" w:line="264" w:lineRule="auto"/>
        <w:jc w:val="left"/>
      </w:pPr>
    </w:p>
    <w:p w:rsidR="00DF0BB1" w:rsidRDefault="00DF0BB1" w:rsidP="00DF0BB1">
      <w:pPr>
        <w:pStyle w:val="ListBullet"/>
        <w:numPr>
          <w:ilvl w:val="0"/>
          <w:numId w:val="17"/>
        </w:numPr>
        <w:spacing w:before="120" w:after="200" w:line="264" w:lineRule="auto"/>
        <w:jc w:val="left"/>
      </w:pPr>
      <w:r>
        <w:t>The majority of players are male (84%); however, females spend about 40 cents more per purchase than males do.</w:t>
      </w:r>
    </w:p>
    <w:p w:rsidR="00DF0BB1" w:rsidRDefault="00DF0BB1" w:rsidP="00DF0BB1">
      <w:pPr>
        <w:pStyle w:val="ListBullet"/>
        <w:numPr>
          <w:ilvl w:val="0"/>
          <w:numId w:val="17"/>
        </w:numPr>
        <w:spacing w:before="120" w:after="200" w:line="264" w:lineRule="auto"/>
        <w:jc w:val="left"/>
      </w:pPr>
      <w:r>
        <w:t xml:space="preserve">The vast majority of players fall within 15-29 years old.  </w:t>
      </w:r>
      <w:r w:rsidR="00A04441">
        <w:t>Age bracket 20-24 is responsible for nearly 50% of total purchase value.</w:t>
      </w:r>
    </w:p>
    <w:p w:rsidR="00A04441" w:rsidRDefault="00A04441" w:rsidP="00DF0BB1">
      <w:pPr>
        <w:pStyle w:val="ListBullet"/>
        <w:numPr>
          <w:ilvl w:val="0"/>
          <w:numId w:val="17"/>
        </w:numPr>
        <w:spacing w:before="120" w:after="200" w:line="264" w:lineRule="auto"/>
        <w:jc w:val="left"/>
      </w:pPr>
      <w:r>
        <w:t xml:space="preserve">User Lisosia93 spent the most amount of money ($18.96) purchasing items.  Chamjask73 had the highest spending per purchase ($4.61).  </w:t>
      </w:r>
    </w:p>
    <w:p w:rsidR="00A04441" w:rsidRDefault="00A04441" w:rsidP="00DF0BB1">
      <w:pPr>
        <w:pStyle w:val="ListBullet"/>
        <w:numPr>
          <w:ilvl w:val="0"/>
          <w:numId w:val="17"/>
        </w:numPr>
        <w:spacing w:before="120" w:after="200" w:line="264" w:lineRule="auto"/>
        <w:jc w:val="left"/>
      </w:pPr>
      <w:r>
        <w:t xml:space="preserve">The most purchased item was </w:t>
      </w:r>
      <w:proofErr w:type="spellStart"/>
      <w:r>
        <w:t>Oathbreaker</w:t>
      </w:r>
      <w:proofErr w:type="spellEnd"/>
      <w:r>
        <w:t xml:space="preserve">, Last Hope of the Breaking Storm with 12 total purchases.  </w:t>
      </w:r>
    </w:p>
    <w:p w:rsidR="00737AFA" w:rsidRDefault="00737AFA" w:rsidP="00A04441">
      <w:pPr>
        <w:pStyle w:val="Heading2"/>
      </w:pPr>
      <w:bookmarkStart w:id="0" w:name="_GoBack"/>
      <w:bookmarkEnd w:id="0"/>
    </w:p>
    <w:sectPr w:rsidR="00737AFA" w:rsidSect="00737AFA">
      <w:headerReference w:type="default" r:id="rId9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7D3" w:rsidRDefault="00FC07D3" w:rsidP="00C93FE0">
      <w:pPr>
        <w:spacing w:after="0" w:line="240" w:lineRule="auto"/>
      </w:pPr>
      <w:r>
        <w:separator/>
      </w:r>
    </w:p>
    <w:p w:rsidR="00FC07D3" w:rsidRDefault="00FC07D3"/>
  </w:endnote>
  <w:endnote w:type="continuationSeparator" w:id="0">
    <w:p w:rsidR="00FC07D3" w:rsidRDefault="00FC07D3" w:rsidP="00C93FE0">
      <w:pPr>
        <w:spacing w:after="0" w:line="240" w:lineRule="auto"/>
      </w:pPr>
      <w:r>
        <w:continuationSeparator/>
      </w:r>
    </w:p>
    <w:p w:rsidR="00FC07D3" w:rsidRDefault="00FC0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7D3" w:rsidRDefault="00FC07D3" w:rsidP="00C93FE0">
      <w:pPr>
        <w:spacing w:after="0" w:line="240" w:lineRule="auto"/>
      </w:pPr>
      <w:r>
        <w:separator/>
      </w:r>
    </w:p>
    <w:p w:rsidR="00FC07D3" w:rsidRDefault="00FC07D3"/>
  </w:footnote>
  <w:footnote w:type="continuationSeparator" w:id="0">
    <w:p w:rsidR="00FC07D3" w:rsidRDefault="00FC07D3" w:rsidP="00C93FE0">
      <w:pPr>
        <w:spacing w:after="0" w:line="240" w:lineRule="auto"/>
      </w:pPr>
      <w:r>
        <w:continuationSeparator/>
      </w:r>
    </w:p>
    <w:p w:rsidR="00FC07D3" w:rsidRDefault="00FC07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6B25FC1190689347A6F52B3E2F8C89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:rsidR="00351CBE" w:rsidRDefault="00DF0BB1" w:rsidP="00351CBE">
              <w:pPr>
                <w:pStyle w:val="Header"/>
                <w:rPr>
                  <w:rStyle w:val="HeaderChar"/>
                </w:rPr>
              </w:pPr>
              <w:r>
                <w:br/>
                <w:t>Heroes of Pymoli</w:t>
              </w:r>
            </w:p>
          </w:sdtContent>
        </w:sdt>
      </w:tc>
      <w:tc>
        <w:tcPr>
          <w:tcW w:w="288" w:type="dxa"/>
        </w:tcPr>
        <w:p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D64DEF"/>
    <w:multiLevelType w:val="hybridMultilevel"/>
    <w:tmpl w:val="9478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5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11"/>
  </w:num>
  <w:num w:numId="10">
    <w:abstractNumId w:val="13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8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B1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D0C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F0688"/>
    <w:rsid w:val="00A04441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DF0BB1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C07D3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35407C"/>
  <w15:chartTrackingRefBased/>
  <w15:docId w15:val="{30CB3F07-79BC-094F-A098-5FFF8144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zceleste/Library/Containers/com.microsoft.Word/Data/Library/Application%20Support/Microsoft/Office/16.0/DTS/Search/%7bB0274ECA-AABE-A042-A741-C7C9E7BC00D6%7dtf164026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12ABBA41AC48419197F33D69330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08B8-4DB5-CB4C-967D-C75E9F5EE1D0}"/>
      </w:docPartPr>
      <w:docPartBody>
        <w:p w:rsidR="00000000" w:rsidRDefault="00FA2CBC">
          <w:pPr>
            <w:pStyle w:val="AF12ABBA41AC48419197F33D69330E70"/>
          </w:pPr>
          <w:r>
            <w:t>Title</w:t>
          </w:r>
        </w:p>
      </w:docPartBody>
    </w:docPart>
    <w:docPart>
      <w:docPartPr>
        <w:name w:val="C6F7EBC3CBC6A14D94C5E4334746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D5B1-D7DC-D44B-ACE0-47A5A38D1DEC}"/>
      </w:docPartPr>
      <w:docPartBody>
        <w:p w:rsidR="00000000" w:rsidRDefault="00FA2CBC">
          <w:pPr>
            <w:pStyle w:val="C6F7EBC3CBC6A14D94C5E4334746B3FA"/>
          </w:pPr>
          <w:r>
            <w:t>Your Name</w:t>
          </w:r>
        </w:p>
      </w:docPartBody>
    </w:docPart>
    <w:docPart>
      <w:docPartPr>
        <w:name w:val="6B25FC1190689347A6F52B3E2F8C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C7F64-0411-B74A-8105-6292136E4E8B}"/>
      </w:docPartPr>
      <w:docPartBody>
        <w:p w:rsidR="00000000" w:rsidRDefault="00FA2CBC">
          <w:pPr>
            <w:pStyle w:val="6B25FC1190689347A6F52B3E2F8C8928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C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2ABBA41AC48419197F33D69330E70">
    <w:name w:val="AF12ABBA41AC48419197F33D69330E70"/>
  </w:style>
  <w:style w:type="paragraph" w:customStyle="1" w:styleId="FC73375BFDC98A42B22D250BD3A31FCA">
    <w:name w:val="FC73375BFDC98A42B22D250BD3A31FCA"/>
  </w:style>
  <w:style w:type="paragraph" w:customStyle="1" w:styleId="C6F7EBC3CBC6A14D94C5E4334746B3FA">
    <w:name w:val="C6F7EBC3CBC6A14D94C5E4334746B3FA"/>
  </w:style>
  <w:style w:type="paragraph" w:customStyle="1" w:styleId="196FE0F9CC06E542A85AFED0E119F18A">
    <w:name w:val="196FE0F9CC06E542A85AFED0E119F18A"/>
  </w:style>
  <w:style w:type="paragraph" w:customStyle="1" w:styleId="E5CF77F1139728498DDEBBF129F5D705">
    <w:name w:val="E5CF77F1139728498DDEBBF129F5D705"/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160" w:line="259" w:lineRule="auto"/>
      <w:jc w:val="both"/>
    </w:pPr>
    <w:rPr>
      <w:rFonts w:eastAsiaTheme="minorHAnsi"/>
      <w:color w:val="262626" w:themeColor="text1" w:themeTint="D9"/>
      <w:sz w:val="22"/>
      <w:szCs w:val="22"/>
    </w:rPr>
  </w:style>
  <w:style w:type="paragraph" w:customStyle="1" w:styleId="AB2CC85238B740459B7CC6EB67D1F6CA">
    <w:name w:val="AB2CC85238B740459B7CC6EB67D1F6CA"/>
  </w:style>
  <w:style w:type="paragraph" w:customStyle="1" w:styleId="1964CAFE284A6349803C2D68098AC8FA">
    <w:name w:val="1964CAFE284A6349803C2D68098AC8FA"/>
  </w:style>
  <w:style w:type="paragraph" w:customStyle="1" w:styleId="D7457921CCD3D74EB8CCAA294E40A372">
    <w:name w:val="D7457921CCD3D74EB8CCAA294E40A372"/>
  </w:style>
  <w:style w:type="paragraph" w:customStyle="1" w:styleId="6B25FC1190689347A6F52B3E2F8C8928">
    <w:name w:val="6B25FC1190689347A6F52B3E2F8C8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2210C-3B48-8B40-AFAC-27201CF3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Celeste</dc:creator>
  <cp:keywords>Heroes of Pymoli</cp:keywords>
  <dc:description/>
  <cp:lastModifiedBy>Luiz Celeste</cp:lastModifiedBy>
  <cp:revision>1</cp:revision>
  <dcterms:created xsi:type="dcterms:W3CDTF">2019-03-20T03:20:00Z</dcterms:created>
  <dcterms:modified xsi:type="dcterms:W3CDTF">2019-03-20T03:40:00Z</dcterms:modified>
</cp:coreProperties>
</file>